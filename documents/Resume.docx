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0D6" w:rsidRPr="00C460D6" w:rsidRDefault="006E2B07" w:rsidP="006E2B07">
      <w:pPr>
        <w:pStyle w:val="NoSpacing"/>
        <w:pBdr>
          <w:bottom w:val="single" w:sz="4" w:space="1" w:color="auto"/>
        </w:pBdr>
        <w:tabs>
          <w:tab w:val="left" w:pos="1560"/>
          <w:tab w:val="center" w:pos="5040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="00C460D6" w:rsidRPr="00C460D6">
        <w:rPr>
          <w:rFonts w:ascii="Times New Roman" w:hAnsi="Times New Roman" w:cs="Times New Roman"/>
          <w:b/>
          <w:sz w:val="32"/>
          <w:szCs w:val="28"/>
        </w:rPr>
        <w:t>Jaiten Thomas</w:t>
      </w:r>
    </w:p>
    <w:p w:rsidR="00090245" w:rsidRPr="003773FE" w:rsidRDefault="00090245" w:rsidP="00C460D6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</w:p>
    <w:p w:rsidR="00C460D6" w:rsidRDefault="00EC7E73" w:rsidP="00EC7E7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7E73">
        <w:rPr>
          <w:rFonts w:ascii="Times New Roman" w:hAnsi="Times New Roman" w:cs="Times New Roman"/>
          <w:b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460D6" w:rsidRPr="00B17A05">
        <w:rPr>
          <w:rFonts w:ascii="Times New Roman" w:hAnsi="Times New Roman" w:cs="Times New Roman"/>
          <w:sz w:val="28"/>
          <w:szCs w:val="28"/>
        </w:rPr>
        <w:t xml:space="preserve">27 </w:t>
      </w:r>
      <w:r w:rsidR="00C460D6" w:rsidRPr="009D3BA2">
        <w:rPr>
          <w:rFonts w:ascii="Times New Roman" w:hAnsi="Times New Roman" w:cs="Times New Roman"/>
          <w:noProof/>
          <w:sz w:val="28"/>
          <w:szCs w:val="28"/>
        </w:rPr>
        <w:t>Lalina</w:t>
      </w:r>
      <w:r w:rsidR="00C460D6" w:rsidRPr="00B17A05">
        <w:rPr>
          <w:rFonts w:ascii="Times New Roman" w:hAnsi="Times New Roman" w:cs="Times New Roman"/>
          <w:sz w:val="28"/>
          <w:szCs w:val="28"/>
        </w:rPr>
        <w:t xml:space="preserve"> Avenue</w:t>
      </w:r>
      <w:r>
        <w:rPr>
          <w:rFonts w:ascii="Times New Roman" w:hAnsi="Times New Roman" w:cs="Times New Roman"/>
          <w:sz w:val="28"/>
          <w:szCs w:val="28"/>
        </w:rPr>
        <w:t>,</w:t>
      </w:r>
      <w:r w:rsidR="00A07F51">
        <w:rPr>
          <w:rFonts w:ascii="Times New Roman" w:hAnsi="Times New Roman" w:cs="Times New Roman"/>
          <w:sz w:val="28"/>
          <w:szCs w:val="28"/>
        </w:rPr>
        <w:t xml:space="preserve"> </w:t>
      </w:r>
      <w:r w:rsidR="00C460D6" w:rsidRPr="00B17A05">
        <w:rPr>
          <w:rFonts w:ascii="Times New Roman" w:hAnsi="Times New Roman" w:cs="Times New Roman"/>
          <w:sz w:val="28"/>
          <w:szCs w:val="28"/>
        </w:rPr>
        <w:t>Tweed Heads West</w:t>
      </w:r>
      <w:r>
        <w:rPr>
          <w:rFonts w:ascii="Times New Roman" w:hAnsi="Times New Roman" w:cs="Times New Roman"/>
          <w:sz w:val="28"/>
          <w:szCs w:val="28"/>
        </w:rPr>
        <w:t>, NSW,</w:t>
      </w:r>
      <w:r w:rsidR="00C460D6" w:rsidRPr="00B17A05">
        <w:rPr>
          <w:rFonts w:ascii="Times New Roman" w:hAnsi="Times New Roman" w:cs="Times New Roman"/>
          <w:sz w:val="28"/>
          <w:szCs w:val="28"/>
        </w:rPr>
        <w:t xml:space="preserve"> 2485</w:t>
      </w:r>
    </w:p>
    <w:p w:rsidR="00C460D6" w:rsidRDefault="00C460D6" w:rsidP="00EC7E7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7E73">
        <w:rPr>
          <w:rFonts w:ascii="Times New Roman" w:hAnsi="Times New Roman" w:cs="Times New Roman"/>
          <w:b/>
          <w:sz w:val="28"/>
          <w:szCs w:val="28"/>
        </w:rPr>
        <w:t>Mobile</w:t>
      </w:r>
      <w:r w:rsidRPr="00B17A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17A05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17A05">
        <w:rPr>
          <w:rFonts w:ascii="Times New Roman" w:hAnsi="Times New Roman" w:cs="Times New Roman"/>
          <w:sz w:val="28"/>
          <w:szCs w:val="28"/>
        </w:rPr>
        <w:t>39690222</w:t>
      </w:r>
    </w:p>
    <w:p w:rsidR="00B17A05" w:rsidRPr="00B17A05" w:rsidRDefault="00B17A05" w:rsidP="00EC7E7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7E73">
        <w:rPr>
          <w:rFonts w:ascii="Times New Roman" w:hAnsi="Times New Roman" w:cs="Times New Roman"/>
          <w:b/>
          <w:sz w:val="28"/>
          <w:szCs w:val="28"/>
        </w:rPr>
        <w:t>Home</w:t>
      </w:r>
      <w:r w:rsidR="00A07F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7E73">
        <w:rPr>
          <w:rFonts w:ascii="Times New Roman" w:hAnsi="Times New Roman" w:cs="Times New Roman"/>
          <w:b/>
          <w:sz w:val="28"/>
          <w:szCs w:val="28"/>
        </w:rPr>
        <w:t>Phone</w:t>
      </w:r>
      <w:r w:rsidRPr="00B17A05">
        <w:rPr>
          <w:rFonts w:ascii="Times New Roman" w:hAnsi="Times New Roman" w:cs="Times New Roman"/>
          <w:sz w:val="28"/>
          <w:szCs w:val="28"/>
        </w:rPr>
        <w:t xml:space="preserve">: </w:t>
      </w:r>
      <w:r w:rsidR="00C460D6">
        <w:rPr>
          <w:rFonts w:ascii="Times New Roman" w:hAnsi="Times New Roman" w:cs="Times New Roman"/>
          <w:sz w:val="28"/>
          <w:szCs w:val="28"/>
        </w:rPr>
        <w:t>(</w:t>
      </w:r>
      <w:r w:rsidRPr="00B17A05">
        <w:rPr>
          <w:rFonts w:ascii="Times New Roman" w:hAnsi="Times New Roman" w:cs="Times New Roman"/>
          <w:sz w:val="28"/>
          <w:szCs w:val="28"/>
        </w:rPr>
        <w:t>07</w:t>
      </w:r>
      <w:r w:rsidR="00C460D6">
        <w:rPr>
          <w:rFonts w:ascii="Times New Roman" w:hAnsi="Times New Roman" w:cs="Times New Roman"/>
          <w:sz w:val="28"/>
          <w:szCs w:val="28"/>
        </w:rPr>
        <w:t xml:space="preserve">) </w:t>
      </w:r>
      <w:r w:rsidRPr="00B17A05">
        <w:rPr>
          <w:rFonts w:ascii="Times New Roman" w:hAnsi="Times New Roman" w:cs="Times New Roman"/>
          <w:sz w:val="28"/>
          <w:szCs w:val="28"/>
        </w:rPr>
        <w:t>55999558</w:t>
      </w:r>
    </w:p>
    <w:p w:rsidR="003773FE" w:rsidRDefault="00B17A05" w:rsidP="00EC7E7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7E73">
        <w:rPr>
          <w:rFonts w:ascii="Times New Roman" w:hAnsi="Times New Roman" w:cs="Times New Roman"/>
          <w:b/>
          <w:sz w:val="28"/>
          <w:szCs w:val="28"/>
        </w:rPr>
        <w:t>Email</w:t>
      </w:r>
      <w:r w:rsidRPr="00B17A05">
        <w:rPr>
          <w:rFonts w:ascii="Times New Roman" w:hAnsi="Times New Roman" w:cs="Times New Roman"/>
          <w:sz w:val="28"/>
          <w:szCs w:val="28"/>
        </w:rPr>
        <w:t xml:space="preserve">: </w:t>
      </w:r>
      <w:r w:rsidR="003773FE" w:rsidRPr="003773FE">
        <w:rPr>
          <w:rFonts w:ascii="Times New Roman" w:hAnsi="Times New Roman" w:cs="Times New Roman"/>
          <w:sz w:val="28"/>
          <w:szCs w:val="28"/>
        </w:rPr>
        <w:t>jaiten.thomas@gmail.com</w:t>
      </w:r>
    </w:p>
    <w:p w:rsidR="00940887" w:rsidRDefault="00940887" w:rsidP="00EC7E7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40887" w:rsidRPr="00EC7E73" w:rsidRDefault="00120AFC" w:rsidP="00D9213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A01912">
        <w:rPr>
          <w:rFonts w:ascii="Times New Roman" w:hAnsi="Times New Roman" w:cs="Times New Roman"/>
          <w:b/>
          <w:sz w:val="28"/>
          <w:szCs w:val="28"/>
        </w:rPr>
        <w:t>xecutive</w:t>
      </w:r>
      <w:r w:rsidR="00E51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56C3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940887" w:rsidRPr="00265805" w:rsidRDefault="00940887" w:rsidP="00EC7E7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213C" w:rsidRPr="00D9213C" w:rsidRDefault="006856C3" w:rsidP="00D9213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 Years old.</w:t>
      </w:r>
    </w:p>
    <w:p w:rsidR="00940887" w:rsidRDefault="00120AFC" w:rsidP="00120AF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Currently Studying </w:t>
      </w:r>
      <w:r w:rsidR="006856C3" w:rsidRPr="006856C3">
        <w:rPr>
          <w:rFonts w:ascii="Times New Roman" w:hAnsi="Times New Roman" w:cs="Times New Roman"/>
          <w:noProof/>
          <w:sz w:val="24"/>
        </w:rPr>
        <w:t>Bach</w:t>
      </w:r>
      <w:r w:rsidR="006856C3">
        <w:rPr>
          <w:rFonts w:ascii="Times New Roman" w:hAnsi="Times New Roman" w:cs="Times New Roman"/>
          <w:noProof/>
          <w:sz w:val="24"/>
        </w:rPr>
        <w:t>el</w:t>
      </w:r>
      <w:r w:rsidR="006856C3" w:rsidRPr="006856C3">
        <w:rPr>
          <w:rFonts w:ascii="Times New Roman" w:hAnsi="Times New Roman" w:cs="Times New Roman"/>
          <w:noProof/>
          <w:sz w:val="24"/>
        </w:rPr>
        <w:t>or</w:t>
      </w:r>
      <w:r w:rsidR="006856C3"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>Information Technology full-time at Southern Cross University</w:t>
      </w:r>
      <w:r w:rsidR="006856C3">
        <w:rPr>
          <w:rFonts w:ascii="Times New Roman" w:hAnsi="Times New Roman" w:cs="Times New Roman"/>
          <w:sz w:val="24"/>
        </w:rPr>
        <w:t>.</w:t>
      </w:r>
    </w:p>
    <w:p w:rsidR="00120AFC" w:rsidRDefault="00993FB1" w:rsidP="0019150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as a Dish w</w:t>
      </w:r>
      <w:r w:rsidR="006856C3">
        <w:rPr>
          <w:rFonts w:ascii="Times New Roman" w:hAnsi="Times New Roman" w:cs="Times New Roman"/>
          <w:sz w:val="24"/>
        </w:rPr>
        <w:t xml:space="preserve">asher </w:t>
      </w:r>
      <w:r w:rsidR="00D9213C">
        <w:rPr>
          <w:rFonts w:ascii="Times New Roman" w:hAnsi="Times New Roman" w:cs="Times New Roman"/>
          <w:sz w:val="24"/>
        </w:rPr>
        <w:t>at</w:t>
      </w:r>
      <w:r w:rsidR="00191504">
        <w:rPr>
          <w:rFonts w:ascii="Times New Roman" w:hAnsi="Times New Roman" w:cs="Times New Roman"/>
          <w:sz w:val="24"/>
        </w:rPr>
        <w:t xml:space="preserve"> a</w:t>
      </w:r>
      <w:r w:rsidR="006856C3">
        <w:rPr>
          <w:rFonts w:ascii="Times New Roman" w:hAnsi="Times New Roman" w:cs="Times New Roman"/>
          <w:sz w:val="24"/>
        </w:rPr>
        <w:t xml:space="preserve"> butcher</w:t>
      </w:r>
      <w:r w:rsidR="00191504">
        <w:rPr>
          <w:rFonts w:ascii="Times New Roman" w:hAnsi="Times New Roman" w:cs="Times New Roman"/>
          <w:sz w:val="24"/>
        </w:rPr>
        <w:t>, duties include</w:t>
      </w:r>
      <w:r w:rsidR="00D9213C">
        <w:rPr>
          <w:rFonts w:ascii="Times New Roman" w:hAnsi="Times New Roman" w:cs="Times New Roman"/>
          <w:sz w:val="24"/>
        </w:rPr>
        <w:t>d</w:t>
      </w:r>
      <w:r w:rsidR="00191504">
        <w:rPr>
          <w:rFonts w:ascii="Times New Roman" w:hAnsi="Times New Roman" w:cs="Times New Roman"/>
          <w:sz w:val="24"/>
        </w:rPr>
        <w:t xml:space="preserve">: washing dishes, cleaning tables, floors and machines, and packing up. </w:t>
      </w:r>
    </w:p>
    <w:p w:rsidR="00191504" w:rsidRPr="00265805" w:rsidRDefault="00191504" w:rsidP="00191504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C50B79" w:rsidRPr="00EC7E73" w:rsidRDefault="004A42A0" w:rsidP="00D9213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="00D9213C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1E5A3C" w:rsidRDefault="001E5A3C" w:rsidP="001E5A3C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C50B79" w:rsidRDefault="00C50B79" w:rsidP="004A42A0">
      <w:pPr>
        <w:pStyle w:val="NoSpacing"/>
        <w:rPr>
          <w:rFonts w:ascii="Times New Roman" w:hAnsi="Times New Roman" w:cs="Times New Roman"/>
          <w:sz w:val="24"/>
        </w:rPr>
      </w:pPr>
      <w:r w:rsidRPr="00F86304">
        <w:rPr>
          <w:rFonts w:ascii="Times New Roman" w:hAnsi="Times New Roman" w:cs="Times New Roman"/>
          <w:sz w:val="24"/>
        </w:rPr>
        <w:t xml:space="preserve">To </w:t>
      </w:r>
      <w:r w:rsidR="001E7D8E">
        <w:rPr>
          <w:rFonts w:ascii="Times New Roman" w:hAnsi="Times New Roman" w:cs="Times New Roman"/>
          <w:sz w:val="24"/>
        </w:rPr>
        <w:t>use my skills in the best possible way for achieving the company’s goals</w:t>
      </w:r>
      <w:r w:rsidR="00B701B9">
        <w:rPr>
          <w:rFonts w:ascii="Times New Roman" w:hAnsi="Times New Roman" w:cs="Times New Roman"/>
          <w:sz w:val="24"/>
        </w:rPr>
        <w:t>.</w:t>
      </w:r>
    </w:p>
    <w:p w:rsidR="00814255" w:rsidRPr="00892EAA" w:rsidRDefault="00814255" w:rsidP="00113615">
      <w:pPr>
        <w:pStyle w:val="NoSpacing"/>
        <w:rPr>
          <w:rFonts w:ascii="Times New Roman" w:hAnsi="Times New Roman" w:cs="Times New Roman"/>
          <w:sz w:val="24"/>
        </w:rPr>
      </w:pPr>
    </w:p>
    <w:p w:rsidR="0016717D" w:rsidRPr="001E5A3C" w:rsidRDefault="007960D0" w:rsidP="00D9213C">
      <w:pPr>
        <w:pStyle w:val="NoSpacing"/>
        <w:pBdr>
          <w:bottom w:val="single" w:sz="4" w:space="0" w:color="auto"/>
        </w:pBdr>
        <w:rPr>
          <w:rFonts w:ascii="Times New Roman" w:hAnsi="Times New Roman" w:cs="Times New Roman"/>
          <w:b/>
          <w:color w:val="5C92B5" w:themeColor="accent6"/>
          <w:sz w:val="32"/>
        </w:rPr>
      </w:pPr>
      <w:r w:rsidRPr="001E5A3C">
        <w:rPr>
          <w:rFonts w:ascii="Times New Roman" w:hAnsi="Times New Roman" w:cs="Times New Roman"/>
          <w:b/>
          <w:sz w:val="28"/>
          <w:szCs w:val="28"/>
        </w:rPr>
        <w:t>E</w:t>
      </w:r>
      <w:r w:rsidR="004A42A0">
        <w:rPr>
          <w:rFonts w:ascii="Times New Roman" w:hAnsi="Times New Roman" w:cs="Times New Roman"/>
          <w:b/>
          <w:sz w:val="28"/>
          <w:szCs w:val="28"/>
        </w:rPr>
        <w:t>ducation</w:t>
      </w:r>
    </w:p>
    <w:p w:rsidR="00005332" w:rsidRDefault="00005332" w:rsidP="00334BE4">
      <w:pPr>
        <w:pStyle w:val="NoSpacing"/>
        <w:ind w:left="7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812"/>
        <w:gridCol w:w="1275"/>
        <w:gridCol w:w="1116"/>
      </w:tblGrid>
      <w:tr w:rsidR="00005332" w:rsidTr="00D9213C">
        <w:tc>
          <w:tcPr>
            <w:tcW w:w="2093" w:type="dxa"/>
            <w:tcBorders>
              <w:right w:val="single" w:sz="4" w:space="0" w:color="auto"/>
            </w:tcBorders>
          </w:tcPr>
          <w:p w:rsidR="00005332" w:rsidRPr="00005332" w:rsidRDefault="00B86551" w:rsidP="00005332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2018 - Present</w:t>
            </w:r>
          </w:p>
        </w:tc>
        <w:tc>
          <w:tcPr>
            <w:tcW w:w="5812" w:type="dxa"/>
            <w:tcBorders>
              <w:left w:val="single" w:sz="4" w:space="0" w:color="auto"/>
            </w:tcBorders>
          </w:tcPr>
          <w:p w:rsidR="00005332" w:rsidRPr="00005332" w:rsidRDefault="00B86551" w:rsidP="00005332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Southern Cross University</w:t>
            </w:r>
          </w:p>
        </w:tc>
        <w:tc>
          <w:tcPr>
            <w:tcW w:w="2391" w:type="dxa"/>
            <w:gridSpan w:val="2"/>
          </w:tcPr>
          <w:p w:rsidR="00005332" w:rsidRDefault="00005332" w:rsidP="0000533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5332" w:rsidTr="00D9213C">
        <w:tc>
          <w:tcPr>
            <w:tcW w:w="2093" w:type="dxa"/>
            <w:tcBorders>
              <w:right w:val="single" w:sz="4" w:space="0" w:color="auto"/>
            </w:tcBorders>
          </w:tcPr>
          <w:p w:rsidR="00005332" w:rsidRDefault="00005332" w:rsidP="0000533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</w:tcPr>
          <w:p w:rsidR="00005332" w:rsidRDefault="00B86551" w:rsidP="0000533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Currently Studying Bachelor of Information Technology.</w:t>
            </w:r>
          </w:p>
        </w:tc>
        <w:tc>
          <w:tcPr>
            <w:tcW w:w="2391" w:type="dxa"/>
            <w:gridSpan w:val="2"/>
          </w:tcPr>
          <w:p w:rsidR="00005332" w:rsidRDefault="00005332" w:rsidP="0000533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5332" w:rsidTr="00D9213C">
        <w:tc>
          <w:tcPr>
            <w:tcW w:w="2093" w:type="dxa"/>
            <w:tcBorders>
              <w:right w:val="single" w:sz="4" w:space="0" w:color="auto"/>
            </w:tcBorders>
          </w:tcPr>
          <w:p w:rsidR="00005332" w:rsidRPr="00005332" w:rsidRDefault="00B86551" w:rsidP="00005332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2017</w:t>
            </w:r>
          </w:p>
        </w:tc>
        <w:tc>
          <w:tcPr>
            <w:tcW w:w="7087" w:type="dxa"/>
            <w:gridSpan w:val="2"/>
            <w:tcBorders>
              <w:left w:val="single" w:sz="4" w:space="0" w:color="auto"/>
            </w:tcBorders>
          </w:tcPr>
          <w:p w:rsidR="00005332" w:rsidRPr="00005332" w:rsidRDefault="00B86551" w:rsidP="00005332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Kingscliff High School</w:t>
            </w:r>
          </w:p>
        </w:tc>
        <w:tc>
          <w:tcPr>
            <w:tcW w:w="1116" w:type="dxa"/>
          </w:tcPr>
          <w:p w:rsidR="00005332" w:rsidRDefault="00005332" w:rsidP="0000533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5332" w:rsidTr="00D9213C">
        <w:tc>
          <w:tcPr>
            <w:tcW w:w="2093" w:type="dxa"/>
            <w:tcBorders>
              <w:right w:val="single" w:sz="4" w:space="0" w:color="auto"/>
            </w:tcBorders>
          </w:tcPr>
          <w:p w:rsidR="00005332" w:rsidRDefault="00005332" w:rsidP="0000533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</w:tcPr>
          <w:p w:rsidR="00005332" w:rsidRPr="00F86304" w:rsidRDefault="00B86551" w:rsidP="0000533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School Certificate</w:t>
            </w:r>
          </w:p>
        </w:tc>
        <w:tc>
          <w:tcPr>
            <w:tcW w:w="2391" w:type="dxa"/>
            <w:gridSpan w:val="2"/>
          </w:tcPr>
          <w:p w:rsidR="00005332" w:rsidRDefault="00005332" w:rsidP="00005332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20AFC" w:rsidRPr="00892EAA" w:rsidRDefault="00005332" w:rsidP="001136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2473E" w:rsidRPr="00B125B9" w:rsidRDefault="004A42A0" w:rsidP="00D9213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  <w:szCs w:val="28"/>
        </w:rPr>
        <w:t>Work</w:t>
      </w:r>
      <w:r w:rsidR="00E51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2EAA" w:rsidRPr="001E5A3C">
        <w:rPr>
          <w:rFonts w:ascii="Times New Roman" w:hAnsi="Times New Roman" w:cs="Times New Roman"/>
          <w:b/>
          <w:sz w:val="28"/>
          <w:szCs w:val="28"/>
        </w:rPr>
        <w:t>E</w:t>
      </w:r>
      <w:r w:rsidRPr="001E5A3C">
        <w:rPr>
          <w:rFonts w:ascii="Times New Roman" w:hAnsi="Times New Roman" w:cs="Times New Roman"/>
          <w:b/>
          <w:sz w:val="28"/>
          <w:szCs w:val="28"/>
        </w:rPr>
        <w:t>xperience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:rsidR="00334BE4" w:rsidRDefault="00334BE4" w:rsidP="00334BE4">
      <w:pPr>
        <w:pStyle w:val="NoSpacing"/>
        <w:ind w:left="7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03"/>
        <w:gridCol w:w="3100"/>
      </w:tblGrid>
      <w:tr w:rsidR="00005332" w:rsidTr="007F0770">
        <w:tc>
          <w:tcPr>
            <w:tcW w:w="2093" w:type="dxa"/>
            <w:tcBorders>
              <w:right w:val="single" w:sz="4" w:space="0" w:color="auto"/>
            </w:tcBorders>
          </w:tcPr>
          <w:p w:rsidR="00005332" w:rsidRPr="00005332" w:rsidRDefault="00031007" w:rsidP="00DB255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02/</w:t>
            </w:r>
            <w:r w:rsidR="00005332" w:rsidRPr="00005332">
              <w:rPr>
                <w:rFonts w:ascii="Times New Roman" w:hAnsi="Times New Roman" w:cs="Times New Roman"/>
                <w:b/>
                <w:sz w:val="24"/>
              </w:rPr>
              <w:t>2017</w:t>
            </w:r>
            <w:r w:rsidR="00005332">
              <w:rPr>
                <w:rFonts w:ascii="Times New Roman" w:hAnsi="Times New Roman" w:cs="Times New Roman"/>
                <w:b/>
                <w:sz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07</w:t>
            </w:r>
            <w:r w:rsidR="00005332">
              <w:rPr>
                <w:rFonts w:ascii="Times New Roman" w:hAnsi="Times New Roman" w:cs="Times New Roman"/>
                <w:b/>
                <w:sz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</w:rPr>
              <w:t>2017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005332" w:rsidRPr="00005332" w:rsidRDefault="00005332" w:rsidP="00005332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120AFC">
              <w:rPr>
                <w:rFonts w:ascii="Times New Roman" w:hAnsi="Times New Roman" w:cs="Times New Roman"/>
                <w:b/>
                <w:sz w:val="24"/>
              </w:rPr>
              <w:t>Pottsville Meats</w:t>
            </w:r>
          </w:p>
        </w:tc>
        <w:tc>
          <w:tcPr>
            <w:tcW w:w="3100" w:type="dxa"/>
          </w:tcPr>
          <w:p w:rsidR="00005332" w:rsidRDefault="00005332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5332" w:rsidTr="007F0770">
        <w:tc>
          <w:tcPr>
            <w:tcW w:w="2093" w:type="dxa"/>
            <w:tcBorders>
              <w:right w:val="single" w:sz="4" w:space="0" w:color="auto"/>
            </w:tcBorders>
          </w:tcPr>
          <w:p w:rsidR="00005332" w:rsidRDefault="00005332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005332" w:rsidRPr="00005332" w:rsidRDefault="006856C3" w:rsidP="00005332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Cleaning</w:t>
            </w:r>
            <w:r w:rsidR="001E02A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05332">
              <w:rPr>
                <w:rFonts w:ascii="Times New Roman" w:hAnsi="Times New Roman" w:cs="Times New Roman"/>
                <w:sz w:val="24"/>
              </w:rPr>
              <w:t>floors, tables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005332">
              <w:rPr>
                <w:rFonts w:ascii="Times New Roman" w:hAnsi="Times New Roman" w:cs="Times New Roman"/>
                <w:sz w:val="24"/>
              </w:rPr>
              <w:t>machines</w:t>
            </w:r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  <w:r w:rsidR="00031007">
              <w:rPr>
                <w:rFonts w:ascii="Times New Roman" w:hAnsi="Times New Roman" w:cs="Times New Roman"/>
                <w:sz w:val="24"/>
              </w:rPr>
              <w:t xml:space="preserve">cold </w:t>
            </w:r>
            <w:r>
              <w:rPr>
                <w:rFonts w:ascii="Times New Roman" w:hAnsi="Times New Roman" w:cs="Times New Roman"/>
                <w:sz w:val="24"/>
              </w:rPr>
              <w:t>room</w:t>
            </w:r>
            <w:r w:rsidR="0000533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100" w:type="dxa"/>
          </w:tcPr>
          <w:p w:rsidR="00005332" w:rsidRDefault="00005332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6856C3" w:rsidTr="007F0770">
        <w:tc>
          <w:tcPr>
            <w:tcW w:w="2093" w:type="dxa"/>
            <w:tcBorders>
              <w:right w:val="single" w:sz="4" w:space="0" w:color="auto"/>
            </w:tcBorders>
          </w:tcPr>
          <w:p w:rsidR="006856C3" w:rsidRDefault="006856C3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6856C3" w:rsidRDefault="006856C3" w:rsidP="006856C3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 w:rsidRPr="00677CD5">
              <w:rPr>
                <w:rFonts w:ascii="Times New Roman" w:hAnsi="Times New Roman" w:cs="Times New Roman"/>
                <w:noProof/>
                <w:sz w:val="24"/>
              </w:rPr>
              <w:t>Dishwashing</w:t>
            </w:r>
            <w:r>
              <w:rPr>
                <w:rFonts w:ascii="Times New Roman" w:hAnsi="Times New Roman" w:cs="Times New Roman"/>
                <w:noProof/>
                <w:sz w:val="24"/>
              </w:rPr>
              <w:t>.</w:t>
            </w:r>
          </w:p>
          <w:p w:rsidR="006856C3" w:rsidRDefault="006856C3" w:rsidP="00005332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Packing up.</w:t>
            </w:r>
          </w:p>
        </w:tc>
        <w:tc>
          <w:tcPr>
            <w:tcW w:w="3100" w:type="dxa"/>
          </w:tcPr>
          <w:p w:rsidR="006856C3" w:rsidRDefault="006856C3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14255" w:rsidRPr="0016717D" w:rsidRDefault="00814255" w:rsidP="00113615">
      <w:pPr>
        <w:pStyle w:val="NoSpacing"/>
        <w:rPr>
          <w:rFonts w:ascii="Times New Roman" w:hAnsi="Times New Roman" w:cs="Times New Roman"/>
          <w:sz w:val="24"/>
        </w:rPr>
      </w:pPr>
    </w:p>
    <w:p w:rsidR="007D469F" w:rsidRPr="001E5A3C" w:rsidRDefault="004A42A0" w:rsidP="00D9213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5C92B5" w:themeColor="accent6"/>
          <w:sz w:val="32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4A42A0" w:rsidRDefault="004A42A0" w:rsidP="004A42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4870"/>
        <w:gridCol w:w="3333"/>
      </w:tblGrid>
      <w:tr w:rsidR="00005332" w:rsidTr="00993FB1">
        <w:tc>
          <w:tcPr>
            <w:tcW w:w="2093" w:type="dxa"/>
            <w:tcBorders>
              <w:right w:val="single" w:sz="4" w:space="0" w:color="auto"/>
            </w:tcBorders>
          </w:tcPr>
          <w:p w:rsidR="00005332" w:rsidRPr="00005332" w:rsidRDefault="00005332" w:rsidP="00DB255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005332">
              <w:rPr>
                <w:rFonts w:ascii="Times New Roman" w:hAnsi="Times New Roman" w:cs="Times New Roman"/>
                <w:b/>
                <w:sz w:val="24"/>
              </w:rPr>
              <w:t>2017</w:t>
            </w:r>
          </w:p>
        </w:tc>
        <w:tc>
          <w:tcPr>
            <w:tcW w:w="4870" w:type="dxa"/>
            <w:tcBorders>
              <w:left w:val="single" w:sz="4" w:space="0" w:color="auto"/>
            </w:tcBorders>
          </w:tcPr>
          <w:p w:rsidR="00005332" w:rsidRPr="00005332" w:rsidRDefault="00DA5F34" w:rsidP="00DB255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Kingscliff </w:t>
            </w:r>
            <w:r w:rsidR="00005332" w:rsidRPr="00005332">
              <w:rPr>
                <w:rFonts w:ascii="Times New Roman" w:hAnsi="Times New Roman" w:cs="Times New Roman"/>
                <w:b/>
                <w:sz w:val="24"/>
              </w:rPr>
              <w:t>Highschool</w:t>
            </w:r>
          </w:p>
        </w:tc>
        <w:tc>
          <w:tcPr>
            <w:tcW w:w="3333" w:type="dxa"/>
          </w:tcPr>
          <w:p w:rsidR="00005332" w:rsidRDefault="00005332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5332" w:rsidTr="00993FB1">
        <w:tc>
          <w:tcPr>
            <w:tcW w:w="2093" w:type="dxa"/>
            <w:tcBorders>
              <w:right w:val="single" w:sz="4" w:space="0" w:color="auto"/>
            </w:tcBorders>
          </w:tcPr>
          <w:p w:rsidR="00005332" w:rsidRDefault="00005332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70" w:type="dxa"/>
            <w:tcBorders>
              <w:left w:val="single" w:sz="4" w:space="0" w:color="auto"/>
            </w:tcBorders>
          </w:tcPr>
          <w:p w:rsidR="00005332" w:rsidRDefault="00005332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School Certificate.</w:t>
            </w:r>
          </w:p>
        </w:tc>
        <w:tc>
          <w:tcPr>
            <w:tcW w:w="3333" w:type="dxa"/>
          </w:tcPr>
          <w:p w:rsidR="00005332" w:rsidRDefault="00005332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5332" w:rsidRDefault="00005332" w:rsidP="0000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1007" w:rsidRDefault="00031007" w:rsidP="0000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1007" w:rsidRDefault="00031007" w:rsidP="0000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1007" w:rsidRDefault="00031007" w:rsidP="0000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0770" w:rsidRDefault="007F0770" w:rsidP="0000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213C" w:rsidRDefault="00D9213C" w:rsidP="0000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0770" w:rsidRDefault="007F0770" w:rsidP="0000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213C" w:rsidRPr="002B0FFC" w:rsidRDefault="00D9213C" w:rsidP="0000533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60D0" w:rsidRPr="001E5A3C" w:rsidRDefault="004A42A0" w:rsidP="00D9213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5C92B5" w:themeColor="accent6"/>
          <w:sz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Skills</w:t>
      </w:r>
    </w:p>
    <w:p w:rsidR="00334BE4" w:rsidRDefault="00334BE4" w:rsidP="00334BE4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754583" w:rsidRPr="002D5E46" w:rsidRDefault="001F31B2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Provisional </w:t>
      </w:r>
      <w:r w:rsidR="00754583">
        <w:rPr>
          <w:rFonts w:ascii="Times New Roman" w:hAnsi="Times New Roman" w:cs="Times New Roman"/>
          <w:sz w:val="24"/>
        </w:rPr>
        <w:t xml:space="preserve">P1 </w:t>
      </w:r>
      <w:r w:rsidR="006D10DE">
        <w:rPr>
          <w:rFonts w:ascii="Times New Roman" w:hAnsi="Times New Roman" w:cs="Times New Roman"/>
          <w:sz w:val="24"/>
        </w:rPr>
        <w:t xml:space="preserve">Driver </w:t>
      </w:r>
      <w:r>
        <w:rPr>
          <w:rFonts w:ascii="Times New Roman" w:hAnsi="Times New Roman" w:cs="Times New Roman"/>
          <w:sz w:val="24"/>
        </w:rPr>
        <w:t>License</w:t>
      </w:r>
    </w:p>
    <w:p w:rsidR="00931164" w:rsidRDefault="006D10DE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0A22BB" w:rsidRPr="006D10DE">
        <w:rPr>
          <w:rFonts w:ascii="Times New Roman" w:hAnsi="Times New Roman" w:cs="Times New Roman"/>
          <w:sz w:val="24"/>
        </w:rPr>
        <w:t>ommunication</w:t>
      </w:r>
    </w:p>
    <w:p w:rsidR="0018038A" w:rsidRDefault="0018038A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Adaptive Learner</w:t>
      </w:r>
    </w:p>
    <w:p w:rsidR="001F3481" w:rsidRPr="001F3481" w:rsidRDefault="00555E61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Work Under P</w:t>
      </w:r>
      <w:r w:rsidR="001F3481">
        <w:rPr>
          <w:rFonts w:ascii="Times New Roman" w:hAnsi="Times New Roman" w:cs="Times New Roman"/>
          <w:sz w:val="24"/>
        </w:rPr>
        <w:t>ressure</w:t>
      </w:r>
    </w:p>
    <w:p w:rsidR="006D10DE" w:rsidRDefault="006D10DE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Management </w:t>
      </w:r>
    </w:p>
    <w:p w:rsidR="00294778" w:rsidRPr="00892EAA" w:rsidRDefault="006D10DE" w:rsidP="0000533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Self</w:t>
      </w:r>
      <w:r w:rsidR="000B58B1">
        <w:rPr>
          <w:rFonts w:ascii="Times New Roman" w:hAnsi="Times New Roman" w:cs="Times New Roman"/>
          <w:sz w:val="24"/>
        </w:rPr>
        <w:t>-motivation</w:t>
      </w:r>
      <w:bookmarkStart w:id="0" w:name="_GoBack"/>
      <w:bookmarkEnd w:id="0"/>
    </w:p>
    <w:p w:rsidR="00294778" w:rsidRDefault="00674465" w:rsidP="0000533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Conflict </w:t>
      </w:r>
      <w:r w:rsidR="001F3481">
        <w:rPr>
          <w:rFonts w:ascii="Times New Roman" w:hAnsi="Times New Roman" w:cs="Times New Roman"/>
          <w:sz w:val="24"/>
        </w:rPr>
        <w:t>Resolution</w:t>
      </w:r>
    </w:p>
    <w:p w:rsidR="001F3481" w:rsidRDefault="001F3481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Adaptability</w:t>
      </w:r>
    </w:p>
    <w:p w:rsidR="004A42A0" w:rsidRDefault="004A42A0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Teamwork</w:t>
      </w:r>
    </w:p>
    <w:p w:rsidR="004A42A0" w:rsidRDefault="004A42A0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Creativity</w:t>
      </w:r>
    </w:p>
    <w:p w:rsidR="004A42A0" w:rsidRDefault="004A42A0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Decision Making</w:t>
      </w:r>
    </w:p>
    <w:p w:rsidR="004A42A0" w:rsidRDefault="004A42A0" w:rsidP="004A42A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Skills</w:t>
      </w:r>
    </w:p>
    <w:p w:rsidR="003A762B" w:rsidRPr="001007FD" w:rsidRDefault="003A762B" w:rsidP="007960D0">
      <w:pPr>
        <w:pStyle w:val="NoSpacing"/>
        <w:rPr>
          <w:rFonts w:ascii="Times New Roman" w:hAnsi="Times New Roman" w:cs="Times New Roman"/>
          <w:b/>
          <w:sz w:val="24"/>
        </w:rPr>
      </w:pPr>
    </w:p>
    <w:p w:rsidR="007960D0" w:rsidRPr="001E5A3C" w:rsidRDefault="004A42A0" w:rsidP="00D9213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5C92B5" w:themeColor="accent6"/>
          <w:sz w:val="32"/>
        </w:rPr>
      </w:pPr>
      <w:r>
        <w:rPr>
          <w:rFonts w:ascii="Times New Roman" w:hAnsi="Times New Roman" w:cs="Times New Roman"/>
          <w:b/>
          <w:sz w:val="28"/>
          <w:szCs w:val="28"/>
        </w:rPr>
        <w:t>Interests</w:t>
      </w:r>
    </w:p>
    <w:p w:rsidR="00587ADF" w:rsidRDefault="00587ADF" w:rsidP="00587ADF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7960D0" w:rsidRPr="00F86304" w:rsidRDefault="007960D0" w:rsidP="004A42A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86304">
        <w:rPr>
          <w:rFonts w:ascii="Times New Roman" w:hAnsi="Times New Roman" w:cs="Times New Roman"/>
          <w:sz w:val="24"/>
        </w:rPr>
        <w:t>Sports</w:t>
      </w:r>
    </w:p>
    <w:p w:rsidR="00113615" w:rsidRDefault="007960D0" w:rsidP="004A42A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86304">
        <w:rPr>
          <w:rFonts w:ascii="Times New Roman" w:hAnsi="Times New Roman" w:cs="Times New Roman"/>
          <w:sz w:val="24"/>
        </w:rPr>
        <w:t>Music</w:t>
      </w:r>
    </w:p>
    <w:p w:rsidR="007F0770" w:rsidRPr="007F0770" w:rsidRDefault="00113615" w:rsidP="007F077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Multimedia</w:t>
      </w:r>
    </w:p>
    <w:p w:rsidR="00090245" w:rsidRPr="00090245" w:rsidRDefault="00090245" w:rsidP="00090245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21759D" w:rsidRPr="001E5A3C" w:rsidRDefault="004A42A0" w:rsidP="00D9213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5C92B5" w:themeColor="accent6"/>
          <w:sz w:val="32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587ADF" w:rsidRDefault="00587ADF" w:rsidP="00587ADF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4"/>
        <w:gridCol w:w="3333"/>
      </w:tblGrid>
      <w:tr w:rsidR="0058013B" w:rsidTr="0058013B">
        <w:tc>
          <w:tcPr>
            <w:tcW w:w="5154" w:type="dxa"/>
          </w:tcPr>
          <w:p w:rsidR="0058013B" w:rsidRPr="00005332" w:rsidRDefault="0058013B" w:rsidP="00DB255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Marg Loyd</w:t>
            </w:r>
          </w:p>
        </w:tc>
        <w:tc>
          <w:tcPr>
            <w:tcW w:w="3333" w:type="dxa"/>
          </w:tcPr>
          <w:p w:rsidR="0058013B" w:rsidRDefault="0058013B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013B" w:rsidTr="0058013B">
        <w:tc>
          <w:tcPr>
            <w:tcW w:w="5154" w:type="dxa"/>
          </w:tcPr>
          <w:p w:rsidR="0058013B" w:rsidRDefault="0058013B" w:rsidP="005801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Pottsville Meats</w:t>
            </w:r>
          </w:p>
          <w:p w:rsidR="0058013B" w:rsidRPr="004A42A0" w:rsidRDefault="0058013B" w:rsidP="0058013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42A0">
              <w:rPr>
                <w:rFonts w:ascii="Times New Roman" w:hAnsi="Times New Roman" w:cs="Times New Roman"/>
                <w:sz w:val="24"/>
                <w:szCs w:val="24"/>
              </w:rPr>
              <w:t>(02) 0421902811</w:t>
            </w:r>
          </w:p>
          <w:p w:rsidR="0058013B" w:rsidRDefault="0058013B" w:rsidP="005801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33" w:type="dxa"/>
          </w:tcPr>
          <w:p w:rsidR="0058013B" w:rsidRDefault="0058013B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013B" w:rsidTr="0058013B">
        <w:tc>
          <w:tcPr>
            <w:tcW w:w="5154" w:type="dxa"/>
          </w:tcPr>
          <w:p w:rsidR="0058013B" w:rsidRDefault="0058013B" w:rsidP="00DB255F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Steve Wigmore</w:t>
            </w:r>
          </w:p>
          <w:p w:rsidR="0058013B" w:rsidRDefault="0058013B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Teacher</w:t>
            </w:r>
          </w:p>
          <w:p w:rsidR="00B87443" w:rsidRPr="00B87443" w:rsidRDefault="00B87443" w:rsidP="00DB25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A42A0">
              <w:rPr>
                <w:rFonts w:ascii="Times New Roman" w:hAnsi="Times New Roman" w:cs="Times New Roman"/>
                <w:sz w:val="24"/>
                <w:szCs w:val="24"/>
              </w:rPr>
              <w:t>steve@gaptraining.com.au</w:t>
            </w:r>
          </w:p>
        </w:tc>
        <w:tc>
          <w:tcPr>
            <w:tcW w:w="3333" w:type="dxa"/>
          </w:tcPr>
          <w:p w:rsidR="0058013B" w:rsidRDefault="0058013B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013B" w:rsidTr="0058013B">
        <w:tc>
          <w:tcPr>
            <w:tcW w:w="5154" w:type="dxa"/>
          </w:tcPr>
          <w:p w:rsidR="0058013B" w:rsidRPr="00F86304" w:rsidRDefault="0058013B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(02) 0409317165</w:t>
            </w:r>
          </w:p>
        </w:tc>
        <w:tc>
          <w:tcPr>
            <w:tcW w:w="3333" w:type="dxa"/>
          </w:tcPr>
          <w:p w:rsidR="0058013B" w:rsidRDefault="0058013B" w:rsidP="00DB255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8013B" w:rsidRDefault="0058013B" w:rsidP="0058013B">
      <w:pPr>
        <w:pStyle w:val="NoSpacing"/>
        <w:rPr>
          <w:rFonts w:ascii="Times New Roman" w:hAnsi="Times New Roman" w:cs="Times New Roman"/>
          <w:b/>
          <w:sz w:val="24"/>
        </w:rPr>
      </w:pPr>
    </w:p>
    <w:p w:rsidR="0058013B" w:rsidRPr="003773FE" w:rsidRDefault="0058013B" w:rsidP="00587ADF">
      <w:pPr>
        <w:pStyle w:val="NoSpacing"/>
        <w:ind w:left="720"/>
        <w:rPr>
          <w:rFonts w:ascii="Times New Roman" w:hAnsi="Times New Roman" w:cs="Times New Roman"/>
          <w:b/>
          <w:sz w:val="24"/>
        </w:rPr>
      </w:pPr>
    </w:p>
    <w:p w:rsidR="001F3481" w:rsidRPr="004A42A0" w:rsidRDefault="001F3481" w:rsidP="004A42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473E" w:rsidRDefault="0012473E" w:rsidP="007E2FDA">
      <w:pPr>
        <w:pStyle w:val="NoSpacing"/>
        <w:rPr>
          <w:sz w:val="24"/>
        </w:rPr>
      </w:pPr>
    </w:p>
    <w:p w:rsidR="0021759D" w:rsidRDefault="0021759D" w:rsidP="002D21A8">
      <w:pPr>
        <w:pStyle w:val="NoSpacing"/>
        <w:rPr>
          <w:sz w:val="24"/>
        </w:rPr>
      </w:pPr>
    </w:p>
    <w:p w:rsidR="0021759D" w:rsidRPr="0021759D" w:rsidRDefault="0021759D" w:rsidP="0012473E">
      <w:pPr>
        <w:pStyle w:val="NoSpacing"/>
        <w:rPr>
          <w:sz w:val="24"/>
        </w:rPr>
      </w:pPr>
    </w:p>
    <w:p w:rsidR="008271E5" w:rsidRPr="0021759D" w:rsidRDefault="008271E5" w:rsidP="0021759D">
      <w:pPr>
        <w:pStyle w:val="NoSpacing"/>
        <w:rPr>
          <w:sz w:val="24"/>
        </w:rPr>
      </w:pPr>
    </w:p>
    <w:p w:rsidR="008271E5" w:rsidRPr="008271E5" w:rsidRDefault="008271E5" w:rsidP="007960D0">
      <w:pPr>
        <w:pStyle w:val="NoSpacing"/>
        <w:rPr>
          <w:sz w:val="36"/>
        </w:rPr>
      </w:pPr>
    </w:p>
    <w:p w:rsidR="007960D0" w:rsidRDefault="007960D0" w:rsidP="007960D0">
      <w:pPr>
        <w:pStyle w:val="NoSpacing"/>
        <w:rPr>
          <w:i/>
          <w:sz w:val="22"/>
        </w:rPr>
      </w:pPr>
    </w:p>
    <w:p w:rsidR="007960D0" w:rsidRDefault="007960D0" w:rsidP="007960D0">
      <w:pPr>
        <w:pStyle w:val="NoSpacing"/>
        <w:rPr>
          <w:sz w:val="22"/>
        </w:rPr>
      </w:pPr>
    </w:p>
    <w:p w:rsidR="003B68FA" w:rsidRPr="007960D0" w:rsidRDefault="003B68FA" w:rsidP="007960D0">
      <w:pPr>
        <w:rPr>
          <w:sz w:val="22"/>
          <w:szCs w:val="32"/>
        </w:rPr>
      </w:pPr>
    </w:p>
    <w:sectPr w:rsidR="003B68FA" w:rsidRPr="007960D0" w:rsidSect="000A5DAA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44A" w:rsidRDefault="00C2644A">
      <w:pPr>
        <w:spacing w:after="0" w:line="240" w:lineRule="auto"/>
      </w:pPr>
      <w:r>
        <w:separator/>
      </w:r>
    </w:p>
  </w:endnote>
  <w:endnote w:type="continuationSeparator" w:id="0">
    <w:p w:rsidR="00C2644A" w:rsidRDefault="00C2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24168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1C29" w:rsidRDefault="009916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3B1C29">
          <w:instrText xml:space="preserve"> PAGE   \* MERGEFORMAT </w:instrText>
        </w:r>
        <w:r>
          <w:fldChar w:fldCharType="separate"/>
        </w:r>
        <w:r w:rsidR="00E51CB7">
          <w:rPr>
            <w:noProof/>
          </w:rPr>
          <w:t>2</w:t>
        </w:r>
        <w:r>
          <w:rPr>
            <w:noProof/>
          </w:rPr>
          <w:fldChar w:fldCharType="end"/>
        </w:r>
        <w:r w:rsidR="003B1C29">
          <w:t xml:space="preserve"> | </w:t>
        </w:r>
        <w:r w:rsidR="003B1C29">
          <w:rPr>
            <w:color w:val="7F7F7F" w:themeColor="background1" w:themeShade="7F"/>
            <w:spacing w:val="60"/>
          </w:rPr>
          <w:t>Page</w:t>
        </w:r>
      </w:p>
    </w:sdtContent>
  </w:sdt>
  <w:p w:rsidR="003B1C29" w:rsidRDefault="003B1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AEC" w:rsidRDefault="000E1AEC">
    <w:pPr>
      <w:jc w:val="right"/>
    </w:pPr>
  </w:p>
  <w:p w:rsidR="000E1AEC" w:rsidRDefault="009916DC">
    <w:pPr>
      <w:jc w:val="right"/>
    </w:pPr>
    <w:r>
      <w:fldChar w:fldCharType="begin"/>
    </w:r>
    <w:r w:rsidR="00003953">
      <w:instrText xml:space="preserve"> PAGE   \* MERGEFORMAT </w:instrText>
    </w:r>
    <w:r>
      <w:fldChar w:fldCharType="separate"/>
    </w:r>
    <w:r w:rsidR="0012473E">
      <w:rPr>
        <w:noProof/>
      </w:rPr>
      <w:t>3</w:t>
    </w:r>
    <w:r>
      <w:rPr>
        <w:noProof/>
      </w:rPr>
      <w:fldChar w:fldCharType="end"/>
    </w:r>
    <w:r w:rsidR="000E1AEC">
      <w:rPr>
        <w:color w:val="A04DA3" w:themeColor="accent3"/>
      </w:rPr>
      <w:sym w:font="Wingdings 2" w:char="F097"/>
    </w:r>
  </w:p>
  <w:p w:rsidR="000E1AEC" w:rsidRDefault="00C2644A">
    <w:pPr>
      <w:jc w:val="right"/>
    </w:pPr>
    <w:r>
      <w:rPr>
        <w:noProof/>
        <w:lang w:val="en-AU" w:eastAsia="en-AU"/>
      </w:rPr>
    </w:r>
    <w:r>
      <w:rPr>
        <w:noProof/>
        <w:lang w:val="en-AU" w:eastAsia="en-AU"/>
      </w:rPr>
      <w:pict>
        <v:group id="Group 20" o:spid="_x0000_s2049" style="width:183.3pt;height:3.55pt;mso-position-horizontal-relative:char;mso-position-vertical-relative:line" coordorigin="7606,15084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" o:spid="_x0000_s2051" type="#_x0000_t32" style="position:absolute;left:8548;top:15084;width:2723;height:0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" strokecolor="#438086 [3205]" strokeweight="1.5pt"/>
          <v:shape id="AutoShape 22" o:spid="_x0000_s2050" type="#_x0000_t32" style="position:absolute;left:7606;top:15155;width:3666;height:0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tM5wwAAANoAAAAPAAAAZHJzL2Rvd25yZXYueG1sRI9Ba8JA&#10;FITvBf/D8gRvddMI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597TOcMAAADaAAAADwAA&#10;AAAAAAAAAAAAAAAHAgAAZHJzL2Rvd25yZXYueG1sUEsFBgAAAAADAAMAtwAAAPcCAAAAAA==&#10;" strokecolor="#438086 [3205]" strokeweight=".25pt"/>
          <w10:wrap type="none"/>
          <w10:anchorlock/>
        </v:group>
      </w:pict>
    </w:r>
  </w:p>
  <w:p w:rsidR="000E1AEC" w:rsidRDefault="000E1AEC">
    <w:pPr>
      <w:pStyle w:val="NoSpacing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6700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85D9B" w:rsidRDefault="009916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E85D9B">
          <w:instrText xml:space="preserve"> PAGE   \* MERGEFORMAT </w:instrText>
        </w:r>
        <w:r>
          <w:fldChar w:fldCharType="separate"/>
        </w:r>
        <w:r w:rsidR="00DA5F34">
          <w:rPr>
            <w:noProof/>
          </w:rPr>
          <w:t>1</w:t>
        </w:r>
        <w:r>
          <w:rPr>
            <w:noProof/>
          </w:rPr>
          <w:fldChar w:fldCharType="end"/>
        </w:r>
        <w:r w:rsidR="00E85D9B">
          <w:t xml:space="preserve"> | </w:t>
        </w:r>
        <w:r w:rsidR="00E85D9B">
          <w:rPr>
            <w:color w:val="7F7F7F" w:themeColor="background1" w:themeShade="7F"/>
            <w:spacing w:val="60"/>
          </w:rPr>
          <w:t>Page</w:t>
        </w:r>
      </w:p>
    </w:sdtContent>
  </w:sdt>
  <w:p w:rsidR="00E85D9B" w:rsidRDefault="00E85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44A" w:rsidRDefault="00C2644A">
      <w:pPr>
        <w:spacing w:after="0" w:line="240" w:lineRule="auto"/>
      </w:pPr>
      <w:r>
        <w:separator/>
      </w:r>
    </w:p>
  </w:footnote>
  <w:footnote w:type="continuationSeparator" w:id="0">
    <w:p w:rsidR="00C2644A" w:rsidRDefault="00C26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AEC" w:rsidRDefault="000E1AEC" w:rsidP="001F3481">
    <w:pPr>
      <w:pStyle w:val="Header"/>
    </w:pPr>
  </w:p>
  <w:p w:rsidR="000E1AEC" w:rsidRDefault="000E1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461271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E1AEC" w:rsidRDefault="000E1AEC">
        <w:pPr>
          <w:pStyle w:val="Header"/>
          <w:pBdr>
            <w:bottom w:val="single" w:sz="4" w:space="0" w:color="auto"/>
          </w:pBdr>
          <w:jc w:val="right"/>
        </w:pPr>
        <w:r>
          <w:t>Jaiten Thomas</w:t>
        </w:r>
      </w:p>
    </w:sdtContent>
  </w:sdt>
  <w:p w:rsidR="000E1AEC" w:rsidRDefault="000E1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35EF"/>
    <w:multiLevelType w:val="hybridMultilevel"/>
    <w:tmpl w:val="C5303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" w15:restartNumberingAfterBreak="0">
    <w:nsid w:val="13153DB4"/>
    <w:multiLevelType w:val="hybridMultilevel"/>
    <w:tmpl w:val="D7DEE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B2B6C"/>
    <w:multiLevelType w:val="hybridMultilevel"/>
    <w:tmpl w:val="0E961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51A9"/>
    <w:multiLevelType w:val="hybridMultilevel"/>
    <w:tmpl w:val="23200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91E32"/>
    <w:multiLevelType w:val="hybridMultilevel"/>
    <w:tmpl w:val="E84A117C"/>
    <w:lvl w:ilvl="0" w:tplc="18967F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36918"/>
    <w:multiLevelType w:val="hybridMultilevel"/>
    <w:tmpl w:val="4E6E214A"/>
    <w:lvl w:ilvl="0" w:tplc="D4487A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071F1"/>
    <w:multiLevelType w:val="hybridMultilevel"/>
    <w:tmpl w:val="5AB8D50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9" w15:restartNumberingAfterBreak="0">
    <w:nsid w:val="3F2536A3"/>
    <w:multiLevelType w:val="hybridMultilevel"/>
    <w:tmpl w:val="3392F2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695737"/>
    <w:multiLevelType w:val="hybridMultilevel"/>
    <w:tmpl w:val="1E34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751BD"/>
    <w:multiLevelType w:val="hybridMultilevel"/>
    <w:tmpl w:val="411679FA"/>
    <w:lvl w:ilvl="0" w:tplc="3794A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3C720D"/>
    <w:multiLevelType w:val="hybridMultilevel"/>
    <w:tmpl w:val="3F04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B762D"/>
    <w:multiLevelType w:val="hybridMultilevel"/>
    <w:tmpl w:val="C5303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D7554"/>
    <w:multiLevelType w:val="hybridMultilevel"/>
    <w:tmpl w:val="E56024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D61806"/>
    <w:multiLevelType w:val="hybridMultilevel"/>
    <w:tmpl w:val="8D18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F34AB"/>
    <w:multiLevelType w:val="hybridMultilevel"/>
    <w:tmpl w:val="84EC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44158"/>
    <w:multiLevelType w:val="hybridMultilevel"/>
    <w:tmpl w:val="1B9E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F1DF9"/>
    <w:multiLevelType w:val="hybridMultilevel"/>
    <w:tmpl w:val="AA586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D218A"/>
    <w:multiLevelType w:val="hybridMultilevel"/>
    <w:tmpl w:val="C8FC1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4"/>
  </w:num>
  <w:num w:numId="5">
    <w:abstractNumId w:val="13"/>
  </w:num>
  <w:num w:numId="6">
    <w:abstractNumId w:val="18"/>
  </w:num>
  <w:num w:numId="7">
    <w:abstractNumId w:val="10"/>
  </w:num>
  <w:num w:numId="8">
    <w:abstractNumId w:val="17"/>
  </w:num>
  <w:num w:numId="9">
    <w:abstractNumId w:val="16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15"/>
  </w:num>
  <w:num w:numId="17">
    <w:abstractNumId w:val="20"/>
  </w:num>
  <w:num w:numId="18">
    <w:abstractNumId w:val="7"/>
  </w:num>
  <w:num w:numId="19">
    <w:abstractNumId w:val="19"/>
  </w:num>
  <w:num w:numId="20">
    <w:abstractNumId w:val="3"/>
  </w:num>
  <w:num w:numId="2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52" strokecolor="none [2405]">
      <v:stroke color="none [2405]" weight="1pt"/>
      <o:colormru v:ext="edit" colors="#334c4f,#79b5b0,#b77851,#d1e1e3,#066,#7ea8ac,#4e767a,#293d3f"/>
    </o:shapedefaults>
    <o:shapelayout v:ext="edit">
      <o:idmap v:ext="edit" data="2"/>
      <o:rules v:ext="edit">
        <o:r id="V:Rule1" type="connector" idref="#AutoShape 21"/>
        <o:r id="V:Rule2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3MzYzNjc1Mzc3NzJV0lEKTi0uzszPAykwNK4FAKHkLGktAAAA"/>
  </w:docVars>
  <w:rsids>
    <w:rsidRoot w:val="003B68FA"/>
    <w:rsid w:val="00002C60"/>
    <w:rsid w:val="00003953"/>
    <w:rsid w:val="00005332"/>
    <w:rsid w:val="000137CC"/>
    <w:rsid w:val="0002159C"/>
    <w:rsid w:val="0002407A"/>
    <w:rsid w:val="00030FFE"/>
    <w:rsid w:val="00031007"/>
    <w:rsid w:val="0003134A"/>
    <w:rsid w:val="000316EC"/>
    <w:rsid w:val="00047608"/>
    <w:rsid w:val="00072C94"/>
    <w:rsid w:val="00090245"/>
    <w:rsid w:val="000A22BB"/>
    <w:rsid w:val="000A5DAA"/>
    <w:rsid w:val="000B58B1"/>
    <w:rsid w:val="000C3B89"/>
    <w:rsid w:val="000D0F17"/>
    <w:rsid w:val="000E1AEC"/>
    <w:rsid w:val="001007FD"/>
    <w:rsid w:val="001022EC"/>
    <w:rsid w:val="00112A27"/>
    <w:rsid w:val="00113615"/>
    <w:rsid w:val="001174BE"/>
    <w:rsid w:val="00120AFC"/>
    <w:rsid w:val="0012473E"/>
    <w:rsid w:val="00132DA2"/>
    <w:rsid w:val="001419F1"/>
    <w:rsid w:val="00151A9F"/>
    <w:rsid w:val="001660C0"/>
    <w:rsid w:val="0016717D"/>
    <w:rsid w:val="001743BA"/>
    <w:rsid w:val="0018038A"/>
    <w:rsid w:val="00191504"/>
    <w:rsid w:val="00193D7E"/>
    <w:rsid w:val="00196938"/>
    <w:rsid w:val="001A52F6"/>
    <w:rsid w:val="001C676D"/>
    <w:rsid w:val="001E02A0"/>
    <w:rsid w:val="001E5A3C"/>
    <w:rsid w:val="001E7D8E"/>
    <w:rsid w:val="001F31B2"/>
    <w:rsid w:val="001F3481"/>
    <w:rsid w:val="00201D59"/>
    <w:rsid w:val="00202518"/>
    <w:rsid w:val="0021759D"/>
    <w:rsid w:val="00227E1A"/>
    <w:rsid w:val="0025657F"/>
    <w:rsid w:val="00265805"/>
    <w:rsid w:val="00294778"/>
    <w:rsid w:val="002B0FFC"/>
    <w:rsid w:val="002D21A8"/>
    <w:rsid w:val="002D5E46"/>
    <w:rsid w:val="002D7B1E"/>
    <w:rsid w:val="002F3059"/>
    <w:rsid w:val="002F7815"/>
    <w:rsid w:val="00316D23"/>
    <w:rsid w:val="00334BE4"/>
    <w:rsid w:val="00346D48"/>
    <w:rsid w:val="00377127"/>
    <w:rsid w:val="003773FE"/>
    <w:rsid w:val="003A3AEE"/>
    <w:rsid w:val="003A762B"/>
    <w:rsid w:val="003B1C29"/>
    <w:rsid w:val="003B68FA"/>
    <w:rsid w:val="003D71F2"/>
    <w:rsid w:val="003D79D5"/>
    <w:rsid w:val="003F211E"/>
    <w:rsid w:val="0040535F"/>
    <w:rsid w:val="004147F1"/>
    <w:rsid w:val="00421BDE"/>
    <w:rsid w:val="00472432"/>
    <w:rsid w:val="004772EF"/>
    <w:rsid w:val="004A42A0"/>
    <w:rsid w:val="004A45A2"/>
    <w:rsid w:val="004B69C9"/>
    <w:rsid w:val="004C060D"/>
    <w:rsid w:val="00524917"/>
    <w:rsid w:val="00552176"/>
    <w:rsid w:val="00555E61"/>
    <w:rsid w:val="00570C23"/>
    <w:rsid w:val="0058013B"/>
    <w:rsid w:val="00587ADF"/>
    <w:rsid w:val="005B41BC"/>
    <w:rsid w:val="005E1513"/>
    <w:rsid w:val="00611368"/>
    <w:rsid w:val="006221B0"/>
    <w:rsid w:val="006365CE"/>
    <w:rsid w:val="006405AB"/>
    <w:rsid w:val="00643630"/>
    <w:rsid w:val="006545A0"/>
    <w:rsid w:val="006700A5"/>
    <w:rsid w:val="0067059C"/>
    <w:rsid w:val="00674465"/>
    <w:rsid w:val="00677CD5"/>
    <w:rsid w:val="006856C3"/>
    <w:rsid w:val="006D10DE"/>
    <w:rsid w:val="006D37BB"/>
    <w:rsid w:val="006E2B07"/>
    <w:rsid w:val="006F7494"/>
    <w:rsid w:val="00725B66"/>
    <w:rsid w:val="007416BC"/>
    <w:rsid w:val="00744EB3"/>
    <w:rsid w:val="00754583"/>
    <w:rsid w:val="00764F43"/>
    <w:rsid w:val="0077447A"/>
    <w:rsid w:val="0078280F"/>
    <w:rsid w:val="00793F7D"/>
    <w:rsid w:val="007960D0"/>
    <w:rsid w:val="007D469F"/>
    <w:rsid w:val="007E2FDA"/>
    <w:rsid w:val="007F0770"/>
    <w:rsid w:val="00810BE3"/>
    <w:rsid w:val="00814255"/>
    <w:rsid w:val="00814F0F"/>
    <w:rsid w:val="00815D0B"/>
    <w:rsid w:val="008271E5"/>
    <w:rsid w:val="0084061B"/>
    <w:rsid w:val="008509BD"/>
    <w:rsid w:val="0086615A"/>
    <w:rsid w:val="008726AB"/>
    <w:rsid w:val="00892DCF"/>
    <w:rsid w:val="00892EAA"/>
    <w:rsid w:val="008A6FD4"/>
    <w:rsid w:val="008A7045"/>
    <w:rsid w:val="008C61BA"/>
    <w:rsid w:val="008D1F1C"/>
    <w:rsid w:val="008E6587"/>
    <w:rsid w:val="00901FC6"/>
    <w:rsid w:val="00931164"/>
    <w:rsid w:val="00940887"/>
    <w:rsid w:val="009432AA"/>
    <w:rsid w:val="00944A19"/>
    <w:rsid w:val="009470F9"/>
    <w:rsid w:val="00956968"/>
    <w:rsid w:val="00963CC4"/>
    <w:rsid w:val="00975712"/>
    <w:rsid w:val="00990B80"/>
    <w:rsid w:val="009916DC"/>
    <w:rsid w:val="00993FB1"/>
    <w:rsid w:val="009B6761"/>
    <w:rsid w:val="009D3BA2"/>
    <w:rsid w:val="009D7D38"/>
    <w:rsid w:val="009F26DE"/>
    <w:rsid w:val="00A01912"/>
    <w:rsid w:val="00A07F51"/>
    <w:rsid w:val="00A535F4"/>
    <w:rsid w:val="00A85A95"/>
    <w:rsid w:val="00A9075C"/>
    <w:rsid w:val="00AB2550"/>
    <w:rsid w:val="00AD42D2"/>
    <w:rsid w:val="00B0233C"/>
    <w:rsid w:val="00B125B9"/>
    <w:rsid w:val="00B15BA2"/>
    <w:rsid w:val="00B17A05"/>
    <w:rsid w:val="00B21779"/>
    <w:rsid w:val="00B3177F"/>
    <w:rsid w:val="00B51323"/>
    <w:rsid w:val="00B558FA"/>
    <w:rsid w:val="00B701B9"/>
    <w:rsid w:val="00B86551"/>
    <w:rsid w:val="00B87443"/>
    <w:rsid w:val="00B917F7"/>
    <w:rsid w:val="00BA5863"/>
    <w:rsid w:val="00BB5DF3"/>
    <w:rsid w:val="00BC38B0"/>
    <w:rsid w:val="00BD5B93"/>
    <w:rsid w:val="00C07357"/>
    <w:rsid w:val="00C14A97"/>
    <w:rsid w:val="00C2644A"/>
    <w:rsid w:val="00C460D6"/>
    <w:rsid w:val="00C50A15"/>
    <w:rsid w:val="00C50B79"/>
    <w:rsid w:val="00C63A93"/>
    <w:rsid w:val="00C91B8D"/>
    <w:rsid w:val="00CC3A8E"/>
    <w:rsid w:val="00CD4840"/>
    <w:rsid w:val="00CE7F68"/>
    <w:rsid w:val="00D1054B"/>
    <w:rsid w:val="00D15528"/>
    <w:rsid w:val="00D24C3F"/>
    <w:rsid w:val="00D36380"/>
    <w:rsid w:val="00D67F38"/>
    <w:rsid w:val="00D71286"/>
    <w:rsid w:val="00D80E8E"/>
    <w:rsid w:val="00D9213C"/>
    <w:rsid w:val="00DA5F34"/>
    <w:rsid w:val="00DB3A6A"/>
    <w:rsid w:val="00DD0E37"/>
    <w:rsid w:val="00DD2B5B"/>
    <w:rsid w:val="00DE094A"/>
    <w:rsid w:val="00DF20E4"/>
    <w:rsid w:val="00DF7C65"/>
    <w:rsid w:val="00E14EA9"/>
    <w:rsid w:val="00E51CB7"/>
    <w:rsid w:val="00E548C6"/>
    <w:rsid w:val="00E7684C"/>
    <w:rsid w:val="00E85D9B"/>
    <w:rsid w:val="00E86360"/>
    <w:rsid w:val="00E94C93"/>
    <w:rsid w:val="00EB14B4"/>
    <w:rsid w:val="00EB2C36"/>
    <w:rsid w:val="00EC7E73"/>
    <w:rsid w:val="00ED215D"/>
    <w:rsid w:val="00EF486F"/>
    <w:rsid w:val="00F06F49"/>
    <w:rsid w:val="00F11CD6"/>
    <w:rsid w:val="00F277EA"/>
    <w:rsid w:val="00F36164"/>
    <w:rsid w:val="00F4565E"/>
    <w:rsid w:val="00F60E2F"/>
    <w:rsid w:val="00F737D5"/>
    <w:rsid w:val="00F86304"/>
    <w:rsid w:val="00F9451B"/>
    <w:rsid w:val="00FB022B"/>
    <w:rsid w:val="00FB1BF3"/>
    <w:rsid w:val="00FD0BBB"/>
    <w:rsid w:val="00FE0A35"/>
    <w:rsid w:val="00FF314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4:docId w14:val="73AF9300"/>
  <w15:docId w15:val="{5E512245-9779-4FA4-A2BD-5072E3E1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DAA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0A5DAA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DAA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0A5DAA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DAA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DAA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DAA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DAA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DAA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DAA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A5D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5D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AA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0A5DAA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DAA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0A5DAA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DAA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link w:val="NoSpacingChar"/>
    <w:uiPriority w:val="1"/>
    <w:qFormat/>
    <w:rsid w:val="000A5DAA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0A5D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D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DAA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A5D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DAA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0A5DAA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0A5DAA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0A5DAA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0A5DAA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0A5DAA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DAA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DAA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DAA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DAA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DAA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DAA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DAA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DAA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0A5DAA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0A5DAA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DAA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A5DAA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0A5DAA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0A5DA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A5DAA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0A5DAA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0A5DAA"/>
    <w:pPr>
      <w:numPr>
        <w:numId w:val="1"/>
      </w:numPr>
    </w:pPr>
  </w:style>
  <w:style w:type="numbering" w:customStyle="1" w:styleId="UrbanNumberedList">
    <w:name w:val="Urban Numbered List"/>
    <w:uiPriority w:val="99"/>
    <w:rsid w:val="000A5DAA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sid w:val="000A5DAA"/>
    <w:rPr>
      <w:color w:val="808080"/>
    </w:rPr>
  </w:style>
  <w:style w:type="paragraph" w:styleId="ListBullet">
    <w:name w:val="List Bullet"/>
    <w:basedOn w:val="NormalIndent"/>
    <w:uiPriority w:val="3"/>
    <w:qFormat/>
    <w:rsid w:val="000A5DAA"/>
    <w:pPr>
      <w:numPr>
        <w:numId w:val="3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0A5DAA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0A5DAA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0A5DAA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0A5DAA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0A5DAA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0A5DAA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0A5DAA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0A5DAA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0A5DAA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0A5DAA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0A5DAA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0A5DAA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0A5DAA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0A5DAA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0A5DAA"/>
    <w:pPr>
      <w:spacing w:after="120" w:line="288" w:lineRule="auto"/>
    </w:pPr>
    <w:rPr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E7F68"/>
    <w:rPr>
      <w:sz w:val="20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12473E"/>
    <w:rPr>
      <w:color w:val="67AFBD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2473E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2F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75429DA-F406-4121-B854-5A00C496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250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Jaiten Thomas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Jaiten Thomas</dc:title>
  <dc:subject>Resume</dc:subject>
  <dc:creator>Jaiten Thomas</dc:creator>
  <cp:lastModifiedBy>Windows User</cp:lastModifiedBy>
  <cp:revision>76</cp:revision>
  <cp:lastPrinted>2018-09-06T09:10:00Z</cp:lastPrinted>
  <dcterms:created xsi:type="dcterms:W3CDTF">2017-11-14T04:20:00Z</dcterms:created>
  <dcterms:modified xsi:type="dcterms:W3CDTF">2018-12-27T05:52:00Z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